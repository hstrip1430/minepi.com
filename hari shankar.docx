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E291F" w:rsidRPr="00CF1A49" w:rsidRDefault="006E291F" w:rsidP="00AF15A9">
            <w:pPr>
              <w:pStyle w:val="Title"/>
              <w:jc w:val="left"/>
            </w:pPr>
            <w:r>
              <w:t xml:space="preserve"> hari shankar tripathee                                                              </w:t>
            </w:r>
          </w:p>
          <w:p w:rsidR="00692703" w:rsidRDefault="006E291F" w:rsidP="009A0508">
            <w:pPr>
              <w:pStyle w:val="ContactInfo"/>
            </w:pPr>
            <w:r>
              <w:t>Address :-</w:t>
            </w:r>
            <w:r w:rsidR="00AF15A9">
              <w:t>Thimi,bhaktapur</w:t>
            </w:r>
          </w:p>
          <w:p w:rsidR="00AF15A9" w:rsidRDefault="00AF15A9" w:rsidP="009A0508">
            <w:pPr>
              <w:pStyle w:val="ContactInfo"/>
            </w:pPr>
            <w:r>
              <w:t>Phone no</w:t>
            </w:r>
            <w:r w:rsidR="006E291F">
              <w:t>:-9862102501</w:t>
            </w:r>
          </w:p>
          <w:p w:rsidR="00AF15A9" w:rsidRDefault="006E291F" w:rsidP="009A0508">
            <w:pPr>
              <w:pStyle w:val="ContactInfo"/>
            </w:pPr>
            <w:r>
              <w:t>Email :- deeptripathi1430@gmail.com</w:t>
            </w:r>
          </w:p>
          <w:p w:rsidR="00692703" w:rsidRPr="00CF1A49" w:rsidRDefault="006E291F" w:rsidP="007F4BB1">
            <w:pPr>
              <w:pStyle w:val="ContactInfo"/>
              <w:jc w:val="left"/>
            </w:pPr>
            <w:r>
              <w:t xml:space="preserve">                                                                </w:t>
            </w:r>
            <w:r w:rsidR="007F4BB1">
              <w:t xml:space="preserve">                                                               </w:t>
            </w:r>
            <w:bookmarkStart w:id="0" w:name="_GoBack"/>
            <w:bookmarkEnd w:id="0"/>
            <w:r>
              <w:t xml:space="preserve">  Date of birth :-1990/08/01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E21829"/>
        </w:tc>
      </w:tr>
    </w:tbl>
    <w:p w:rsidR="004E01EB" w:rsidRPr="00CF1A49" w:rsidRDefault="007F4BB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B7CADC4941B490B8E85FFB71180442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E3CBA" w:rsidP="001D0BF1">
            <w:pPr>
              <w:pStyle w:val="Heading3"/>
              <w:contextualSpacing w:val="0"/>
              <w:outlineLvl w:val="2"/>
            </w:pPr>
            <w:r>
              <w:t>2008 to 2012</w:t>
            </w:r>
          </w:p>
          <w:p w:rsidR="00FF222B" w:rsidRDefault="008E3CBA" w:rsidP="001D0BF1">
            <w:pPr>
              <w:pStyle w:val="Heading2"/>
              <w:contextualSpacing w:val="0"/>
              <w:outlineLvl w:val="1"/>
            </w:pPr>
            <w:r>
              <w:t>cook</w:t>
            </w:r>
          </w:p>
          <w:p w:rsidR="009A0508" w:rsidRPr="008E3CBA" w:rsidRDefault="008E3CBA" w:rsidP="008E3CBA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casino anna</w:t>
            </w:r>
            <w:r w:rsidR="00545860">
              <w:rPr>
                <w:rStyle w:val="SubtleReference"/>
              </w:rPr>
              <w:t>(kathmandu, nepal)</w:t>
            </w:r>
          </w:p>
        </w:tc>
      </w:tr>
      <w:tr w:rsidR="00E21829" w:rsidRPr="00CF1A49" w:rsidTr="00F61DF9">
        <w:tc>
          <w:tcPr>
            <w:tcW w:w="9355" w:type="dxa"/>
            <w:tcMar>
              <w:top w:w="216" w:type="dxa"/>
            </w:tcMar>
          </w:tcPr>
          <w:p w:rsidR="00E21829" w:rsidRDefault="008E3CBA" w:rsidP="008E3CBA">
            <w:pPr>
              <w:pStyle w:val="Heading3"/>
              <w:contextualSpacing w:val="0"/>
              <w:outlineLvl w:val="2"/>
            </w:pPr>
            <w:r>
              <w:t>2012-2014</w:t>
            </w:r>
          </w:p>
          <w:p w:rsidR="008E3CBA" w:rsidRDefault="008E3CBA" w:rsidP="008E3CBA">
            <w:pPr>
              <w:pStyle w:val="Heading3"/>
              <w:contextualSpacing w:val="0"/>
              <w:outlineLvl w:val="2"/>
            </w:pPr>
            <w:r>
              <w:t>cook</w:t>
            </w:r>
          </w:p>
          <w:p w:rsidR="00E21829" w:rsidRDefault="008E3CBA" w:rsidP="00545860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s</w:t>
            </w:r>
            <w:r w:rsidR="00545860">
              <w:rPr>
                <w:rStyle w:val="SubtleReference"/>
              </w:rPr>
              <w:t>avaji resturent(mumbai,india)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A0508" w:rsidRPr="00CF1A49" w:rsidRDefault="00545860" w:rsidP="009A0508">
            <w:pPr>
              <w:pStyle w:val="Heading3"/>
              <w:contextualSpacing w:val="0"/>
              <w:outlineLvl w:val="2"/>
            </w:pPr>
            <w:r>
              <w:t>2014-2016</w:t>
            </w:r>
          </w:p>
          <w:p w:rsidR="00FF222B" w:rsidRDefault="00545860" w:rsidP="009A0508">
            <w:pPr>
              <w:pStyle w:val="Heading2"/>
              <w:contextualSpacing w:val="0"/>
              <w:outlineLvl w:val="1"/>
            </w:pPr>
            <w:r>
              <w:t>cook</w:t>
            </w:r>
          </w:p>
          <w:p w:rsidR="009A0508" w:rsidRPr="00545860" w:rsidRDefault="009A0508" w:rsidP="0054586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CF1A49">
              <w:t xml:space="preserve"> </w:t>
            </w:r>
            <w:r w:rsidR="00545860">
              <w:rPr>
                <w:rStyle w:val="SubtleReference"/>
              </w:rPr>
              <w:t>jade garden resort (delhi, india)</w:t>
            </w:r>
          </w:p>
        </w:tc>
      </w:tr>
    </w:tbl>
    <w:p w:rsidR="00545860" w:rsidRDefault="00545860" w:rsidP="00545860">
      <w:r>
        <w:t xml:space="preserve">           2016-2017</w:t>
      </w:r>
    </w:p>
    <w:p w:rsidR="00545860" w:rsidRDefault="00545860" w:rsidP="00545860">
      <w:pPr>
        <w:pStyle w:val="Heading3"/>
      </w:pPr>
      <w:r>
        <w:t xml:space="preserve">        cook</w:t>
      </w:r>
    </w:p>
    <w:p w:rsidR="00545860" w:rsidRDefault="00545860" w:rsidP="00545860">
      <w:pPr>
        <w:pStyle w:val="Heading3"/>
      </w:pPr>
      <w:r>
        <w:t xml:space="preserve">      platinum hotel and spa (kathmandu)</w:t>
      </w:r>
    </w:p>
    <w:p w:rsidR="00545860" w:rsidRDefault="00545860" w:rsidP="00545860">
      <w:r>
        <w:t xml:space="preserve">     2017july-2019july</w:t>
      </w:r>
    </w:p>
    <w:p w:rsidR="006E291F" w:rsidRDefault="00545860" w:rsidP="006E291F">
      <w:pPr>
        <w:pStyle w:val="Heading4"/>
      </w:pPr>
      <w:r>
        <w:t xml:space="preserve">      Piatto </w:t>
      </w:r>
      <w:r w:rsidR="00BE7381">
        <w:t>resturent (Saudi arab)</w:t>
      </w:r>
      <w:r w:rsidR="006E291F">
        <w:t xml:space="preserve">  </w:t>
      </w:r>
    </w:p>
    <w:p w:rsidR="00DA59AA" w:rsidRPr="006E291F" w:rsidRDefault="007F4BB1" w:rsidP="006E291F">
      <w:pPr>
        <w:pStyle w:val="Heading4"/>
        <w:rPr>
          <w:b/>
          <w:caps/>
          <w:color w:val="595959" w:themeColor="text1" w:themeTint="A6"/>
          <w:szCs w:val="24"/>
        </w:rPr>
      </w:pPr>
      <w:sdt>
        <w:sdtPr>
          <w:alias w:val="Education:"/>
          <w:tag w:val="Education:"/>
          <w:id w:val="-1908763273"/>
          <w:placeholder>
            <w:docPart w:val="951775DC077C41F2997CF40B2B549F4E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F4B58">
        <w:tc>
          <w:tcPr>
            <w:tcW w:w="9290" w:type="dxa"/>
          </w:tcPr>
          <w:p w:rsidR="009F4B58" w:rsidRDefault="009A0508" w:rsidP="00BE738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 w:rsidR="00BE7381">
              <w:t>2007</w:t>
            </w:r>
          </w:p>
          <w:p w:rsidR="00BE7381" w:rsidRDefault="00BE7381" w:rsidP="00BE7381">
            <w:pPr>
              <w:pStyle w:val="Heading3"/>
              <w:contextualSpacing w:val="0"/>
              <w:outlineLvl w:val="2"/>
            </w:pPr>
            <w:r>
              <w:t xml:space="preserve">s l c </w:t>
            </w:r>
          </w:p>
          <w:p w:rsidR="00BE7381" w:rsidRDefault="00BE7381" w:rsidP="00BE7381">
            <w:pPr>
              <w:pStyle w:val="Heading3"/>
              <w:contextualSpacing w:val="0"/>
              <w:outlineLvl w:val="2"/>
            </w:pPr>
            <w:r>
              <w:t>shree pancha kanya secondary school</w:t>
            </w:r>
          </w:p>
          <w:p w:rsidR="00BE7381" w:rsidRPr="00CF1A49" w:rsidRDefault="00BE7381" w:rsidP="00BE7381">
            <w:pPr>
              <w:pStyle w:val="Heading3"/>
              <w:contextualSpacing w:val="0"/>
              <w:outlineLvl w:val="2"/>
            </w:pPr>
            <w:r>
              <w:t>57.5%</w:t>
            </w:r>
          </w:p>
        </w:tc>
      </w:tr>
    </w:tbl>
    <w:sdt>
      <w:sdtPr>
        <w:alias w:val="Skills:"/>
        <w:tag w:val="Skills:"/>
        <w:id w:val="-1392877668"/>
        <w:placeholder>
          <w:docPart w:val="075910BE4ED54B46AC03ED371C52726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9F4B58" w:rsidRPr="006E1507" w:rsidRDefault="00BE7381" w:rsidP="00BE7381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>Food handle skill</w:t>
            </w:r>
          </w:p>
        </w:tc>
        <w:tc>
          <w:tcPr>
            <w:tcW w:w="4675" w:type="dxa"/>
            <w:tcMar>
              <w:left w:w="360" w:type="dxa"/>
            </w:tcMar>
          </w:tcPr>
          <w:p w:rsidR="009F4B58" w:rsidRPr="006E1507" w:rsidRDefault="009F4B58" w:rsidP="00BE738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9F4B58" w:rsidRPr="00CF1A49" w:rsidRDefault="007F4BB1" w:rsidP="009F4B58">
      <w:pPr>
        <w:pStyle w:val="Heading1"/>
      </w:pPr>
      <w:sdt>
        <w:sdtPr>
          <w:alias w:val="Activities:"/>
          <w:tag w:val="Activities:"/>
          <w:id w:val="1223332893"/>
          <w:placeholder>
            <w:docPart w:val="8B0858CA736C47DAADEFB8A600F2D0CF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9F4B58">
        <w:t xml:space="preserve"> &amp; Interests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9F4B58" w:rsidRPr="006E1507" w:rsidTr="00DD5C49">
        <w:tc>
          <w:tcPr>
            <w:tcW w:w="4675" w:type="dxa"/>
          </w:tcPr>
          <w:p w:rsidR="009F4B58" w:rsidRDefault="00BE7381" w:rsidP="00BE7381">
            <w:pPr>
              <w:pStyle w:val="ListBullet"/>
              <w:contextualSpacing w:val="0"/>
            </w:pPr>
            <w:r>
              <w:t>Proper hygiene food</w:t>
            </w:r>
          </w:p>
          <w:p w:rsidR="009F4B58" w:rsidRPr="006E1507" w:rsidRDefault="00BE7381" w:rsidP="00DD5C49">
            <w:pPr>
              <w:pStyle w:val="ListBullet"/>
              <w:contextualSpacing w:val="0"/>
            </w:pPr>
            <w:r>
              <w:t xml:space="preserve">Food </w:t>
            </w:r>
            <w:r w:rsidR="009F4B58">
              <w:t>Art</w:t>
            </w:r>
            <w:r>
              <w:t xml:space="preserve"> decorate</w:t>
            </w:r>
          </w:p>
        </w:tc>
        <w:tc>
          <w:tcPr>
            <w:tcW w:w="4675" w:type="dxa"/>
            <w:tcMar>
              <w:left w:w="360" w:type="dxa"/>
            </w:tcMar>
          </w:tcPr>
          <w:p w:rsidR="009F4B58" w:rsidRPr="006E1507" w:rsidRDefault="009F4B58" w:rsidP="00BE738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9F4B58" w:rsidRPr="006E1507" w:rsidRDefault="009F4B58" w:rsidP="009F4B58">
      <w:pPr>
        <w:pStyle w:val="ListBullet"/>
        <w:numPr>
          <w:ilvl w:val="0"/>
          <w:numId w:val="0"/>
        </w:numPr>
      </w:pPr>
    </w:p>
    <w:sectPr w:rsidR="009F4B58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8D3" w:rsidRDefault="00FD08D3" w:rsidP="0068194B">
      <w:r>
        <w:separator/>
      </w:r>
    </w:p>
    <w:p w:rsidR="00FD08D3" w:rsidRDefault="00FD08D3"/>
    <w:p w:rsidR="00FD08D3" w:rsidRDefault="00FD08D3"/>
  </w:endnote>
  <w:endnote w:type="continuationSeparator" w:id="0">
    <w:p w:rsidR="00FD08D3" w:rsidRDefault="00FD08D3" w:rsidP="0068194B">
      <w:r>
        <w:continuationSeparator/>
      </w:r>
    </w:p>
    <w:p w:rsidR="00FD08D3" w:rsidRDefault="00FD08D3"/>
    <w:p w:rsidR="00FD08D3" w:rsidRDefault="00FD0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9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8D3" w:rsidRDefault="00FD08D3" w:rsidP="0068194B">
      <w:r>
        <w:separator/>
      </w:r>
    </w:p>
    <w:p w:rsidR="00FD08D3" w:rsidRDefault="00FD08D3"/>
    <w:p w:rsidR="00FD08D3" w:rsidRDefault="00FD08D3"/>
  </w:footnote>
  <w:footnote w:type="continuationSeparator" w:id="0">
    <w:p w:rsidR="00FD08D3" w:rsidRDefault="00FD08D3" w:rsidP="0068194B">
      <w:r>
        <w:continuationSeparator/>
      </w:r>
    </w:p>
    <w:p w:rsidR="00FD08D3" w:rsidRDefault="00FD08D3"/>
    <w:p w:rsidR="00FD08D3" w:rsidRDefault="00FD08D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1C0436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A3C56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removePersonalInformation/>
  <w:removeDateAndTime/>
  <w:attachedTemplate r:id="rId1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A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4586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6E291F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606B"/>
    <w:rsid w:val="007C6CAD"/>
    <w:rsid w:val="007E6A61"/>
    <w:rsid w:val="007F4BB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3CB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5A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7381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08D3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F227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hari1430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7CADC4941B490B8E85FFB711804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9BE2-AB01-48B0-8DE9-7C8C41A4AC6D}"/>
      </w:docPartPr>
      <w:docPartBody>
        <w:p w:rsidR="003A0A44" w:rsidRDefault="0031001A">
          <w:pPr>
            <w:pStyle w:val="FB7CADC4941B490B8E85FFB711804421"/>
          </w:pPr>
          <w:r w:rsidRPr="00CF1A49">
            <w:t>Experience</w:t>
          </w:r>
        </w:p>
      </w:docPartBody>
    </w:docPart>
    <w:docPart>
      <w:docPartPr>
        <w:name w:val="951775DC077C41F2997CF40B2B549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A2F39-1441-4CCA-9A26-6B81BCA09009}"/>
      </w:docPartPr>
      <w:docPartBody>
        <w:p w:rsidR="003A0A44" w:rsidRDefault="0031001A">
          <w:pPr>
            <w:pStyle w:val="951775DC077C41F2997CF40B2B549F4E"/>
          </w:pPr>
          <w:r w:rsidRPr="00CF1A49">
            <w:t>Education</w:t>
          </w:r>
        </w:p>
      </w:docPartBody>
    </w:docPart>
    <w:docPart>
      <w:docPartPr>
        <w:name w:val="075910BE4ED54B46AC03ED371C527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A0F8-89D2-4575-AE2B-31BA95BB30A6}"/>
      </w:docPartPr>
      <w:docPartBody>
        <w:p w:rsidR="003A0A44" w:rsidRDefault="0031001A">
          <w:pPr>
            <w:pStyle w:val="075910BE4ED54B46AC03ED371C527267"/>
          </w:pPr>
          <w:r w:rsidRPr="00CF1A49">
            <w:t>Skills</w:t>
          </w:r>
        </w:p>
      </w:docPartBody>
    </w:docPart>
    <w:docPart>
      <w:docPartPr>
        <w:name w:val="8B0858CA736C47DAADEFB8A600F2D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B240F-2433-4C04-9EBB-32F93FB80348}"/>
      </w:docPartPr>
      <w:docPartBody>
        <w:p w:rsidR="003A0A44" w:rsidRDefault="0031001A">
          <w:pPr>
            <w:pStyle w:val="8B0858CA736C47DAADEFB8A600F2D0C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1A"/>
    <w:rsid w:val="0031001A"/>
    <w:rsid w:val="003A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CDC42F7A748B0A36B09C05E6C8153">
    <w:name w:val="5FDCDC42F7A748B0A36B09C05E6C8153"/>
  </w:style>
  <w:style w:type="paragraph" w:customStyle="1" w:styleId="D5AFC1FA42FC4B0098A61CE5F2B921B7">
    <w:name w:val="D5AFC1FA42FC4B0098A61CE5F2B921B7"/>
  </w:style>
  <w:style w:type="paragraph" w:customStyle="1" w:styleId="FB7CADC4941B490B8E85FFB711804421">
    <w:name w:val="FB7CADC4941B490B8E85FFB711804421"/>
  </w:style>
  <w:style w:type="paragraph" w:customStyle="1" w:styleId="951775DC077C41F2997CF40B2B549F4E">
    <w:name w:val="951775DC077C41F2997CF40B2B549F4E"/>
  </w:style>
  <w:style w:type="paragraph" w:customStyle="1" w:styleId="075910BE4ED54B46AC03ED371C527267">
    <w:name w:val="075910BE4ED54B46AC03ED371C527267"/>
  </w:style>
  <w:style w:type="paragraph" w:customStyle="1" w:styleId="8B0858CA736C47DAADEFB8A600F2D0CF">
    <w:name w:val="8B0858CA736C47DAADEFB8A600F2D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2019-12-20T08:25:00Z</dcterms:created>
  <dcterms:modified xsi:type="dcterms:W3CDTF">2019-12-20T10:00:00Z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